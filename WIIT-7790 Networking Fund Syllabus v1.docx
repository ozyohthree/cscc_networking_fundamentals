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A598A" w14:textId="77777777" w:rsidR="000F33E6" w:rsidRPr="00A052FB" w:rsidRDefault="000F33E6" w:rsidP="003C3743">
      <w:pPr>
        <w:rPr>
          <w:rFonts w:ascii="Calibri" w:hAnsi="Calibri" w:cs="Arial"/>
          <w:b/>
          <w:sz w:val="28"/>
        </w:rPr>
      </w:pPr>
    </w:p>
    <w:p w14:paraId="4FA9DE78" w14:textId="39C8F1C7" w:rsidR="000F33E6" w:rsidRPr="00F923CC" w:rsidRDefault="000F33E6" w:rsidP="00C5031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COURSE</w:t>
      </w:r>
      <w:r w:rsidRPr="00F923CC">
        <w:rPr>
          <w:rFonts w:ascii="Calibri" w:hAnsi="Calibri" w:cs="Arial"/>
          <w:b/>
        </w:rPr>
        <w:t xml:space="preserve">: </w:t>
      </w:r>
      <w:r w:rsidR="00ED44F4" w:rsidRPr="005E07B6">
        <w:rPr>
          <w:rFonts w:ascii="Calibri" w:hAnsi="Calibri" w:cs="Arial"/>
          <w:b/>
        </w:rPr>
        <w:t>WIIT - 77</w:t>
      </w:r>
      <w:r w:rsidR="00323446" w:rsidRPr="005E07B6">
        <w:rPr>
          <w:rFonts w:ascii="Calibri" w:hAnsi="Calibri" w:cs="Arial"/>
          <w:b/>
        </w:rPr>
        <w:t>9</w:t>
      </w:r>
      <w:r w:rsidR="00ED44F4" w:rsidRPr="005E07B6">
        <w:rPr>
          <w:rFonts w:ascii="Calibri" w:hAnsi="Calibri" w:cs="Arial"/>
          <w:b/>
        </w:rPr>
        <w:t>0</w:t>
      </w:r>
      <w:bookmarkStart w:id="0" w:name="_GoBack"/>
      <w:bookmarkEnd w:id="0"/>
      <w:r w:rsidR="00E1328E">
        <w:rPr>
          <w:rFonts w:ascii="Calibri" w:hAnsi="Calibri" w:cs="Arial"/>
          <w:b/>
        </w:rPr>
        <w:t xml:space="preserve"> </w:t>
      </w:r>
      <w:r w:rsidR="00323446">
        <w:rPr>
          <w:rFonts w:ascii="Calibri" w:hAnsi="Calibri" w:cs="Arial"/>
          <w:b/>
        </w:rPr>
        <w:t>Networking Fundamentals</w:t>
      </w:r>
    </w:p>
    <w:p w14:paraId="42C88B8B" w14:textId="77777777" w:rsidR="000F33E6" w:rsidRPr="00F923CC" w:rsidRDefault="000F33E6" w:rsidP="00C50314">
      <w:pPr>
        <w:rPr>
          <w:rFonts w:ascii="Calibri" w:hAnsi="Calibri" w:cs="Arial"/>
          <w:b/>
        </w:rPr>
      </w:pPr>
    </w:p>
    <w:p w14:paraId="14AF6320" w14:textId="77777777" w:rsidR="000F33E6" w:rsidRPr="00F923CC" w:rsidRDefault="000F33E6" w:rsidP="00C50314">
      <w:pPr>
        <w:rPr>
          <w:rFonts w:ascii="Calibri" w:hAnsi="Calibri" w:cs="Arial"/>
          <w:b/>
        </w:rPr>
      </w:pPr>
      <w:r w:rsidRPr="00F923CC">
        <w:rPr>
          <w:rFonts w:ascii="Calibri" w:hAnsi="Calibri" w:cs="Arial"/>
          <w:b/>
        </w:rPr>
        <w:t xml:space="preserve">DESCRIPTION OF COURSE </w:t>
      </w:r>
    </w:p>
    <w:p w14:paraId="22957826" w14:textId="2178DCAE" w:rsidR="000F33E6" w:rsidRPr="00866997" w:rsidRDefault="008B5E24" w:rsidP="00C50314">
      <w:pPr>
        <w:rPr>
          <w:rFonts w:asciiTheme="minorHAnsi" w:hAnsiTheme="minorHAnsi" w:cstheme="minorHAnsi"/>
        </w:rPr>
      </w:pPr>
      <w:r w:rsidRPr="00866997"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  <w:t>This course provides an In-depth analysis of data mobility including the hardware infrastructure (wires, wireles</w:t>
      </w:r>
      <w:r w:rsidR="00866997"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  <w:t>s, and devices supporting them)</w:t>
      </w:r>
      <w:r w:rsidRPr="00866997">
        <w:rPr>
          <w:rStyle w:val="normaltextrun"/>
          <w:rFonts w:asciiTheme="minorHAnsi" w:hAnsiTheme="minorHAnsi" w:cstheme="minorHAnsi"/>
          <w:color w:val="000000"/>
          <w:shd w:val="clear" w:color="auto" w:fill="FFFFFF"/>
        </w:rPr>
        <w:t>, the ISO stack, standards, Internet protocols, federations and grids, privacy &amp; security.</w:t>
      </w:r>
      <w:r w:rsidRPr="00866997">
        <w:rPr>
          <w:rStyle w:val="eop"/>
          <w:rFonts w:asciiTheme="minorHAnsi" w:hAnsiTheme="minorHAnsi" w:cstheme="minorHAnsi"/>
          <w:color w:val="000000"/>
          <w:shd w:val="clear" w:color="auto" w:fill="FFFFFF"/>
        </w:rPr>
        <w:t> </w:t>
      </w:r>
    </w:p>
    <w:p w14:paraId="327D5693" w14:textId="77777777" w:rsidR="00FF0C9F" w:rsidRPr="00F923CC" w:rsidRDefault="00FF0C9F" w:rsidP="00C50314">
      <w:pPr>
        <w:rPr>
          <w:rFonts w:ascii="Calibri" w:hAnsi="Calibri" w:cs="Arial"/>
          <w:b/>
        </w:rPr>
      </w:pPr>
    </w:p>
    <w:p w14:paraId="5B2F20CC" w14:textId="77777777" w:rsidR="000F33E6" w:rsidRPr="00F923CC" w:rsidRDefault="000F33E6" w:rsidP="00C50314">
      <w:pPr>
        <w:rPr>
          <w:rFonts w:ascii="Calibri" w:hAnsi="Calibri" w:cs="Arial"/>
          <w:b/>
        </w:rPr>
      </w:pPr>
      <w:r w:rsidRPr="00F923CC">
        <w:rPr>
          <w:rFonts w:ascii="Calibri" w:hAnsi="Calibri" w:cs="Arial"/>
          <w:b/>
        </w:rPr>
        <w:t>STUDENT LEARNING OUTCOMES</w:t>
      </w:r>
    </w:p>
    <w:p w14:paraId="3A0A0787" w14:textId="77777777" w:rsidR="000F33E6" w:rsidRPr="008A042B" w:rsidRDefault="000F33E6" w:rsidP="005C0B50">
      <w:pPr>
        <w:rPr>
          <w:rFonts w:asciiTheme="minorHAnsi" w:hAnsiTheme="minorHAnsi" w:cstheme="minorHAnsi"/>
        </w:rPr>
      </w:pPr>
      <w:r w:rsidRPr="008A042B">
        <w:rPr>
          <w:rFonts w:asciiTheme="minorHAnsi" w:hAnsiTheme="minorHAnsi" w:cstheme="minorHAnsi"/>
        </w:rPr>
        <w:t>Upon successful completion of this course, student will be able to:</w:t>
      </w:r>
    </w:p>
    <w:p w14:paraId="2DCFA295" w14:textId="77777777" w:rsidR="000F33E6" w:rsidRPr="008A042B" w:rsidRDefault="000F33E6" w:rsidP="005C0B50">
      <w:pPr>
        <w:rPr>
          <w:rFonts w:asciiTheme="minorHAnsi" w:hAnsiTheme="minorHAnsi" w:cstheme="minorHAnsi"/>
        </w:rPr>
      </w:pPr>
    </w:p>
    <w:p w14:paraId="391288B9" w14:textId="77777777" w:rsidR="008B5E24" w:rsidRPr="00BA5A2E" w:rsidRDefault="008B5E24" w:rsidP="008B5E24">
      <w:pPr>
        <w:pStyle w:val="paragraph"/>
        <w:numPr>
          <w:ilvl w:val="0"/>
          <w:numId w:val="9"/>
        </w:numPr>
        <w:spacing w:before="0" w:beforeAutospacing="0" w:after="0" w:afterAutospacing="0"/>
        <w:ind w:left="810" w:hanging="450"/>
        <w:textAlignment w:val="baseline"/>
        <w:rPr>
          <w:rFonts w:ascii="Arial" w:hAnsi="Arial" w:cs="Arial"/>
        </w:rPr>
      </w:pPr>
      <w:r w:rsidRPr="00BA5A2E">
        <w:rPr>
          <w:rStyle w:val="normaltextrun"/>
          <w:rFonts w:ascii="Calibri" w:hAnsi="Calibri" w:cs="Calibri"/>
          <w:color w:val="000000"/>
        </w:rPr>
        <w:t>Explain the functions of all layers of the ISO OSI models, including how they are interconnected and supported.</w:t>
      </w:r>
      <w:r w:rsidRPr="00BA5A2E">
        <w:rPr>
          <w:rStyle w:val="eop"/>
          <w:rFonts w:ascii="Calibri" w:hAnsi="Calibri" w:cs="Calibri"/>
        </w:rPr>
        <w:t> </w:t>
      </w:r>
    </w:p>
    <w:p w14:paraId="1713FEA5" w14:textId="61EC12CC" w:rsidR="008B5E24" w:rsidRPr="00BA5A2E" w:rsidRDefault="008B5E24" w:rsidP="008B5E24">
      <w:pPr>
        <w:pStyle w:val="paragraph"/>
        <w:numPr>
          <w:ilvl w:val="0"/>
          <w:numId w:val="33"/>
        </w:numPr>
        <w:spacing w:before="0" w:beforeAutospacing="0" w:after="0" w:afterAutospacing="0"/>
        <w:ind w:left="1260"/>
        <w:textAlignment w:val="baseline"/>
        <w:rPr>
          <w:rFonts w:ascii="Arial" w:hAnsi="Arial" w:cs="Arial"/>
        </w:rPr>
      </w:pPr>
      <w:r w:rsidRPr="00BA5A2E">
        <w:rPr>
          <w:rStyle w:val="normaltextrun"/>
          <w:rFonts w:ascii="Calibri" w:hAnsi="Calibri" w:cs="Calibri"/>
          <w:color w:val="000000"/>
        </w:rPr>
        <w:t xml:space="preserve">Explain the OSI representation of the various </w:t>
      </w:r>
      <w:r w:rsidR="00BA5A2E" w:rsidRPr="00BA5A2E">
        <w:rPr>
          <w:rStyle w:val="normaltextrun"/>
          <w:rFonts w:ascii="Calibri" w:hAnsi="Calibri" w:cs="Calibri"/>
          <w:color w:val="000000"/>
        </w:rPr>
        <w:t>layers involved in networking, </w:t>
      </w:r>
      <w:r w:rsidRPr="00BA5A2E">
        <w:rPr>
          <w:rStyle w:val="normaltextrun"/>
          <w:rFonts w:ascii="Calibri" w:hAnsi="Calibri" w:cs="Calibri"/>
          <w:color w:val="000000"/>
        </w:rPr>
        <w:t>including the general functions of each layer and their interconnections</w:t>
      </w:r>
      <w:r w:rsidRPr="00BA5A2E">
        <w:rPr>
          <w:rStyle w:val="eop"/>
          <w:rFonts w:ascii="Calibri" w:hAnsi="Calibri" w:cs="Calibri"/>
        </w:rPr>
        <w:t> </w:t>
      </w:r>
    </w:p>
    <w:p w14:paraId="751CC6D2" w14:textId="77777777" w:rsidR="008B5E24" w:rsidRPr="00BA5A2E" w:rsidRDefault="008B5E24" w:rsidP="008B5E24">
      <w:pPr>
        <w:pStyle w:val="paragraph"/>
        <w:numPr>
          <w:ilvl w:val="0"/>
          <w:numId w:val="33"/>
        </w:numPr>
        <w:spacing w:before="0" w:beforeAutospacing="0" w:after="0" w:afterAutospacing="0"/>
        <w:ind w:left="1260"/>
        <w:textAlignment w:val="baseline"/>
        <w:rPr>
          <w:rFonts w:ascii="Arial" w:hAnsi="Arial" w:cs="Arial"/>
        </w:rPr>
      </w:pPr>
      <w:r w:rsidRPr="00BA5A2E">
        <w:rPr>
          <w:rStyle w:val="normaltextrun"/>
          <w:rFonts w:ascii="Calibri" w:hAnsi="Calibri" w:cs="Calibri"/>
          <w:color w:val="000000"/>
        </w:rPr>
        <w:t>Explain the concept of the Application layer </w:t>
      </w:r>
      <w:r w:rsidRPr="00BA5A2E">
        <w:rPr>
          <w:rStyle w:val="eop"/>
          <w:rFonts w:ascii="Calibri" w:hAnsi="Calibri" w:cs="Calibri"/>
        </w:rPr>
        <w:t> </w:t>
      </w:r>
    </w:p>
    <w:p w14:paraId="6C04600C" w14:textId="77777777" w:rsidR="008B5E24" w:rsidRPr="00BA5A2E" w:rsidRDefault="008B5E24" w:rsidP="008B5E24">
      <w:pPr>
        <w:pStyle w:val="paragraph"/>
        <w:numPr>
          <w:ilvl w:val="0"/>
          <w:numId w:val="33"/>
        </w:numPr>
        <w:spacing w:before="0" w:beforeAutospacing="0" w:after="0" w:afterAutospacing="0"/>
        <w:ind w:left="1260"/>
        <w:textAlignment w:val="baseline"/>
        <w:rPr>
          <w:rFonts w:ascii="Arial" w:hAnsi="Arial" w:cs="Arial"/>
        </w:rPr>
      </w:pPr>
      <w:r w:rsidRPr="00BA5A2E">
        <w:rPr>
          <w:rStyle w:val="normaltextrun"/>
          <w:rFonts w:ascii="Calibri" w:hAnsi="Calibri" w:cs="Calibri"/>
          <w:color w:val="000000"/>
        </w:rPr>
        <w:t>Explain the concept of the Presentation layer </w:t>
      </w:r>
      <w:r w:rsidRPr="00BA5A2E">
        <w:rPr>
          <w:rStyle w:val="eop"/>
          <w:rFonts w:ascii="Calibri" w:hAnsi="Calibri" w:cs="Calibri"/>
        </w:rPr>
        <w:t> </w:t>
      </w:r>
    </w:p>
    <w:p w14:paraId="7EE58CA4" w14:textId="77777777" w:rsidR="008B5E24" w:rsidRPr="00BA5A2E" w:rsidRDefault="008B5E24" w:rsidP="008B5E24">
      <w:pPr>
        <w:pStyle w:val="paragraph"/>
        <w:numPr>
          <w:ilvl w:val="0"/>
          <w:numId w:val="33"/>
        </w:numPr>
        <w:spacing w:before="0" w:beforeAutospacing="0" w:after="0" w:afterAutospacing="0"/>
        <w:ind w:left="1260"/>
        <w:textAlignment w:val="baseline"/>
        <w:rPr>
          <w:rFonts w:ascii="Arial" w:hAnsi="Arial" w:cs="Arial"/>
        </w:rPr>
      </w:pPr>
      <w:r w:rsidRPr="00BA5A2E">
        <w:rPr>
          <w:rStyle w:val="normaltextrun"/>
          <w:rFonts w:ascii="Calibri" w:hAnsi="Calibri" w:cs="Calibri"/>
          <w:color w:val="000000"/>
        </w:rPr>
        <w:t>Explain the concept of the Session Layer </w:t>
      </w:r>
      <w:r w:rsidRPr="00BA5A2E">
        <w:rPr>
          <w:rStyle w:val="eop"/>
          <w:rFonts w:ascii="Calibri" w:hAnsi="Calibri" w:cs="Calibri"/>
        </w:rPr>
        <w:t> </w:t>
      </w:r>
    </w:p>
    <w:p w14:paraId="47515927" w14:textId="77777777" w:rsidR="008B5E24" w:rsidRPr="00BA5A2E" w:rsidRDefault="008B5E24" w:rsidP="008B5E24">
      <w:pPr>
        <w:pStyle w:val="paragraph"/>
        <w:numPr>
          <w:ilvl w:val="0"/>
          <w:numId w:val="33"/>
        </w:numPr>
        <w:spacing w:before="0" w:beforeAutospacing="0" w:after="0" w:afterAutospacing="0"/>
        <w:ind w:left="1260"/>
        <w:textAlignment w:val="baseline"/>
        <w:rPr>
          <w:rFonts w:ascii="Arial" w:hAnsi="Arial" w:cs="Arial"/>
        </w:rPr>
      </w:pPr>
      <w:r w:rsidRPr="00BA5A2E">
        <w:rPr>
          <w:rStyle w:val="normaltextrun"/>
          <w:rFonts w:ascii="Calibri" w:hAnsi="Calibri" w:cs="Calibri"/>
          <w:color w:val="000000"/>
        </w:rPr>
        <w:t>Explain the concept of the Transport layer </w:t>
      </w:r>
      <w:r w:rsidRPr="00BA5A2E">
        <w:rPr>
          <w:rStyle w:val="eop"/>
          <w:rFonts w:ascii="Calibri" w:hAnsi="Calibri" w:cs="Calibri"/>
        </w:rPr>
        <w:t> </w:t>
      </w:r>
    </w:p>
    <w:p w14:paraId="16D60476" w14:textId="77777777" w:rsidR="008B5E24" w:rsidRPr="00BA5A2E" w:rsidRDefault="008B5E24" w:rsidP="008B5E24">
      <w:pPr>
        <w:pStyle w:val="paragraph"/>
        <w:numPr>
          <w:ilvl w:val="0"/>
          <w:numId w:val="33"/>
        </w:numPr>
        <w:spacing w:before="0" w:beforeAutospacing="0" w:after="0" w:afterAutospacing="0"/>
        <w:ind w:left="1260"/>
        <w:textAlignment w:val="baseline"/>
        <w:rPr>
          <w:rFonts w:ascii="Arial" w:hAnsi="Arial" w:cs="Arial"/>
        </w:rPr>
      </w:pPr>
      <w:r w:rsidRPr="00BA5A2E">
        <w:rPr>
          <w:rStyle w:val="normaltextrun"/>
          <w:rFonts w:ascii="Calibri" w:hAnsi="Calibri" w:cs="Calibri"/>
          <w:color w:val="000000"/>
        </w:rPr>
        <w:t>Explain the concept of the Network layer </w:t>
      </w:r>
      <w:r w:rsidRPr="00BA5A2E">
        <w:rPr>
          <w:rStyle w:val="eop"/>
          <w:rFonts w:ascii="Calibri" w:hAnsi="Calibri" w:cs="Calibri"/>
        </w:rPr>
        <w:t> </w:t>
      </w:r>
    </w:p>
    <w:p w14:paraId="2B75EDCC" w14:textId="0ADFAE19" w:rsidR="008B5E24" w:rsidRPr="00BA5A2E" w:rsidRDefault="008B5E24" w:rsidP="008B5E24">
      <w:pPr>
        <w:pStyle w:val="paragraph"/>
        <w:numPr>
          <w:ilvl w:val="0"/>
          <w:numId w:val="33"/>
        </w:numPr>
        <w:spacing w:before="0" w:beforeAutospacing="0" w:after="0" w:afterAutospacing="0"/>
        <w:ind w:left="1260"/>
        <w:textAlignment w:val="baseline"/>
        <w:rPr>
          <w:rFonts w:ascii="Arial" w:hAnsi="Arial" w:cs="Arial"/>
        </w:rPr>
      </w:pPr>
      <w:r w:rsidRPr="00BA5A2E">
        <w:rPr>
          <w:rStyle w:val="normaltextrun"/>
          <w:rFonts w:ascii="Calibri" w:hAnsi="Calibri" w:cs="Calibri"/>
          <w:color w:val="000000"/>
        </w:rPr>
        <w:t>Explain the concept of the Data Link layer</w:t>
      </w:r>
      <w:r w:rsidRPr="00BA5A2E">
        <w:rPr>
          <w:rStyle w:val="eop"/>
          <w:rFonts w:ascii="Calibri" w:hAnsi="Calibri" w:cs="Calibri"/>
        </w:rPr>
        <w:t> </w:t>
      </w:r>
    </w:p>
    <w:p w14:paraId="66307729" w14:textId="77777777" w:rsidR="008B5E24" w:rsidRPr="00BA5A2E" w:rsidRDefault="008B5E24" w:rsidP="008B5E24">
      <w:pPr>
        <w:pStyle w:val="paragraph"/>
        <w:numPr>
          <w:ilvl w:val="0"/>
          <w:numId w:val="33"/>
        </w:numPr>
        <w:spacing w:before="0" w:beforeAutospacing="0" w:after="0" w:afterAutospacing="0"/>
        <w:ind w:left="1260"/>
        <w:textAlignment w:val="baseline"/>
        <w:rPr>
          <w:rFonts w:ascii="Arial" w:hAnsi="Arial" w:cs="Arial"/>
        </w:rPr>
      </w:pPr>
      <w:r w:rsidRPr="00BA5A2E">
        <w:rPr>
          <w:rStyle w:val="normaltextrun"/>
          <w:rFonts w:ascii="Calibri" w:hAnsi="Calibri" w:cs="Calibri"/>
          <w:color w:val="000000"/>
        </w:rPr>
        <w:t>Explain the concept of the Physical layer</w:t>
      </w:r>
      <w:r w:rsidRPr="00BA5A2E">
        <w:rPr>
          <w:rStyle w:val="eop"/>
          <w:rFonts w:ascii="Calibri" w:hAnsi="Calibri" w:cs="Calibri"/>
        </w:rPr>
        <w:t> </w:t>
      </w:r>
    </w:p>
    <w:p w14:paraId="6C5847BE" w14:textId="3C5E5B41" w:rsidR="008B5E24" w:rsidRPr="00BA5A2E" w:rsidRDefault="008B5E24" w:rsidP="008B5E24">
      <w:pPr>
        <w:pStyle w:val="paragraph"/>
        <w:numPr>
          <w:ilvl w:val="0"/>
          <w:numId w:val="33"/>
        </w:numPr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 w:rsidRPr="00BA5A2E">
        <w:rPr>
          <w:rStyle w:val="normaltextrun"/>
          <w:rFonts w:ascii="Calibri" w:hAnsi="Calibri" w:cs="Calibri"/>
          <w:color w:val="000000"/>
        </w:rPr>
        <w:t>Explain connection-</w:t>
      </w:r>
      <w:r w:rsidR="00BA5A2E" w:rsidRPr="00BA5A2E">
        <w:rPr>
          <w:rStyle w:val="normaltextrun"/>
          <w:rFonts w:ascii="Calibri" w:hAnsi="Calibri" w:cs="Calibri"/>
          <w:color w:val="000000"/>
        </w:rPr>
        <w:t>oriented versus connectionless </w:t>
      </w:r>
      <w:r w:rsidRPr="00BA5A2E">
        <w:rPr>
          <w:rStyle w:val="normaltextrun"/>
          <w:rFonts w:ascii="Calibri" w:hAnsi="Calibri" w:cs="Calibri"/>
          <w:color w:val="000000"/>
        </w:rPr>
        <w:t>communication</w:t>
      </w:r>
      <w:r w:rsidRPr="00BA5A2E">
        <w:rPr>
          <w:rStyle w:val="eop"/>
          <w:rFonts w:ascii="Calibri" w:hAnsi="Calibri" w:cs="Calibri"/>
        </w:rPr>
        <w:t> </w:t>
      </w:r>
    </w:p>
    <w:p w14:paraId="11C53ACA" w14:textId="77777777" w:rsidR="008B5E24" w:rsidRPr="00BA5A2E" w:rsidRDefault="008B5E24" w:rsidP="008B5E24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 w:rsidRPr="00BA5A2E">
        <w:rPr>
          <w:rStyle w:val="eop"/>
          <w:rFonts w:ascii="Calibri" w:hAnsi="Calibri" w:cs="Calibri"/>
        </w:rPr>
        <w:t> </w:t>
      </w:r>
    </w:p>
    <w:p w14:paraId="566D071C" w14:textId="77777777" w:rsidR="008B5E24" w:rsidRPr="00BA5A2E" w:rsidRDefault="008B5E24" w:rsidP="008B5E24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BA5A2E">
        <w:rPr>
          <w:rStyle w:val="normaltextrun"/>
          <w:rFonts w:ascii="Calibri" w:hAnsi="Calibri" w:cs="Calibri"/>
          <w:color w:val="000000"/>
        </w:rPr>
        <w:t>Recommend components of networking hardware that meet standards and support information exchange.</w:t>
      </w:r>
      <w:r w:rsidRPr="00BA5A2E">
        <w:rPr>
          <w:rStyle w:val="eop"/>
          <w:rFonts w:ascii="Calibri" w:hAnsi="Calibri" w:cs="Calibri"/>
        </w:rPr>
        <w:t> </w:t>
      </w:r>
    </w:p>
    <w:p w14:paraId="2FB6B210" w14:textId="77777777" w:rsidR="008B5E24" w:rsidRPr="00BA5A2E" w:rsidRDefault="008B5E24" w:rsidP="008B5E24">
      <w:pPr>
        <w:pStyle w:val="paragraph"/>
        <w:numPr>
          <w:ilvl w:val="0"/>
          <w:numId w:val="32"/>
        </w:numPr>
        <w:spacing w:before="0" w:beforeAutospacing="0" w:after="0" w:afterAutospacing="0"/>
        <w:ind w:left="1260"/>
        <w:textAlignment w:val="baseline"/>
        <w:rPr>
          <w:rFonts w:ascii="Arial" w:hAnsi="Arial" w:cs="Arial"/>
        </w:rPr>
      </w:pPr>
      <w:r w:rsidRPr="00BA5A2E">
        <w:rPr>
          <w:rStyle w:val="normaltextrun"/>
          <w:rFonts w:ascii="Calibri" w:hAnsi="Calibri" w:cs="Calibri"/>
        </w:rPr>
        <w:t>Transmission Terminology</w:t>
      </w:r>
      <w:r w:rsidRPr="00BA5A2E">
        <w:rPr>
          <w:rStyle w:val="eop"/>
          <w:rFonts w:ascii="Calibri" w:hAnsi="Calibri" w:cs="Calibri"/>
        </w:rPr>
        <w:t> </w:t>
      </w:r>
    </w:p>
    <w:p w14:paraId="0ED9D114" w14:textId="77777777" w:rsidR="008B5E24" w:rsidRPr="00BA5A2E" w:rsidRDefault="008B5E24" w:rsidP="008B5E24">
      <w:pPr>
        <w:pStyle w:val="paragraph"/>
        <w:numPr>
          <w:ilvl w:val="0"/>
          <w:numId w:val="32"/>
        </w:numPr>
        <w:spacing w:before="0" w:beforeAutospacing="0" w:after="0" w:afterAutospacing="0"/>
        <w:ind w:left="1260"/>
        <w:textAlignment w:val="baseline"/>
        <w:rPr>
          <w:rFonts w:ascii="Arial" w:hAnsi="Arial" w:cs="Arial"/>
        </w:rPr>
      </w:pPr>
      <w:r w:rsidRPr="00BA5A2E">
        <w:rPr>
          <w:rStyle w:val="normaltextrun"/>
          <w:rFonts w:ascii="Calibri" w:hAnsi="Calibri" w:cs="Calibri"/>
        </w:rPr>
        <w:t>Network Media</w:t>
      </w:r>
      <w:r w:rsidRPr="00BA5A2E">
        <w:rPr>
          <w:rStyle w:val="eop"/>
          <w:rFonts w:ascii="Calibri" w:hAnsi="Calibri" w:cs="Calibri"/>
        </w:rPr>
        <w:t> </w:t>
      </w:r>
    </w:p>
    <w:p w14:paraId="5536A7C2" w14:textId="77777777" w:rsidR="008B5E24" w:rsidRPr="00BA5A2E" w:rsidRDefault="008B5E24" w:rsidP="008B5E24">
      <w:pPr>
        <w:pStyle w:val="paragraph"/>
        <w:numPr>
          <w:ilvl w:val="0"/>
          <w:numId w:val="32"/>
        </w:numPr>
        <w:spacing w:before="0" w:beforeAutospacing="0" w:after="0" w:afterAutospacing="0"/>
        <w:ind w:left="1260"/>
        <w:textAlignment w:val="baseline"/>
        <w:rPr>
          <w:rFonts w:ascii="Arial" w:hAnsi="Arial" w:cs="Arial"/>
        </w:rPr>
      </w:pPr>
      <w:r w:rsidRPr="00BA5A2E">
        <w:rPr>
          <w:rStyle w:val="normaltextrun"/>
          <w:rFonts w:ascii="Calibri" w:hAnsi="Calibri" w:cs="Calibri"/>
        </w:rPr>
        <w:t>Connectivity Devices</w:t>
      </w:r>
      <w:r w:rsidRPr="00BA5A2E">
        <w:rPr>
          <w:rStyle w:val="eop"/>
          <w:rFonts w:ascii="Calibri" w:hAnsi="Calibri" w:cs="Calibri"/>
        </w:rPr>
        <w:t> </w:t>
      </w:r>
    </w:p>
    <w:p w14:paraId="2CCE9FDC" w14:textId="77777777" w:rsidR="008B5E24" w:rsidRPr="00BA5A2E" w:rsidRDefault="008B5E24" w:rsidP="008B5E2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BA5A2E">
        <w:rPr>
          <w:rStyle w:val="eop"/>
          <w:rFonts w:ascii="Calibri" w:hAnsi="Calibri" w:cs="Calibri"/>
        </w:rPr>
        <w:t> </w:t>
      </w:r>
    </w:p>
    <w:p w14:paraId="0DD7815C" w14:textId="1C82B6A8" w:rsidR="008B5E24" w:rsidRPr="00BA5A2E" w:rsidRDefault="008B5E24" w:rsidP="008B5E24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BA5A2E">
        <w:rPr>
          <w:rStyle w:val="normaltextrun"/>
          <w:rFonts w:ascii="Calibri" w:hAnsi="Calibri" w:cs="Calibri"/>
          <w:color w:val="000000"/>
        </w:rPr>
        <w:t xml:space="preserve">Describe enterprise architecture models, including centralization vs federation and grids, service oriented architectures, and local implementations. </w:t>
      </w:r>
    </w:p>
    <w:p w14:paraId="1F8A5002" w14:textId="77777777" w:rsidR="008B5E24" w:rsidRPr="00BA5A2E" w:rsidRDefault="008B5E24" w:rsidP="008B5E24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BA5A2E">
        <w:rPr>
          <w:rStyle w:val="normaltextrun"/>
          <w:rFonts w:ascii="Calibri" w:hAnsi="Calibri" w:cs="Calibri"/>
          <w:color w:val="000000"/>
        </w:rPr>
        <w:t>Standards development</w:t>
      </w:r>
      <w:r w:rsidRPr="00BA5A2E">
        <w:rPr>
          <w:rStyle w:val="eop"/>
          <w:rFonts w:ascii="Calibri" w:hAnsi="Calibri" w:cs="Calibri"/>
        </w:rPr>
        <w:t> </w:t>
      </w:r>
    </w:p>
    <w:p w14:paraId="3C195B3A" w14:textId="77777777" w:rsidR="008B5E24" w:rsidRPr="00BA5A2E" w:rsidRDefault="008B5E24" w:rsidP="008B5E24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BA5A2E">
        <w:rPr>
          <w:rStyle w:val="normaltextrun"/>
          <w:rFonts w:ascii="Calibri" w:hAnsi="Calibri" w:cs="Calibri"/>
        </w:rPr>
        <w:t>Incorporate professional and regulatory standards related to privacy, confidentiality, and security when implementing and maintaining networks</w:t>
      </w:r>
    </w:p>
    <w:p w14:paraId="56275236" w14:textId="77777777" w:rsidR="00ED44F4" w:rsidRPr="008A042B" w:rsidRDefault="00ED44F4" w:rsidP="00ED44F4">
      <w:pPr>
        <w:suppressAutoHyphens/>
        <w:ind w:left="720"/>
        <w:rPr>
          <w:rFonts w:asciiTheme="minorHAnsi" w:hAnsiTheme="minorHAnsi" w:cstheme="minorHAnsi"/>
          <w:b/>
        </w:rPr>
      </w:pPr>
    </w:p>
    <w:p w14:paraId="7415A15B" w14:textId="77777777" w:rsidR="00140BB4" w:rsidRPr="00BF7B34" w:rsidRDefault="00140BB4" w:rsidP="00C444B5">
      <w:pPr>
        <w:rPr>
          <w:rFonts w:ascii="Calibri" w:hAnsi="Calibri" w:cs="Tahoma"/>
        </w:rPr>
      </w:pPr>
    </w:p>
    <w:p w14:paraId="37D5648D" w14:textId="77777777" w:rsidR="000F33E6" w:rsidRPr="00B53243" w:rsidRDefault="000F33E6" w:rsidP="00C50314">
      <w:pPr>
        <w:rPr>
          <w:rFonts w:ascii="Calibri" w:hAnsi="Calibri" w:cs="Arial"/>
        </w:rPr>
      </w:pPr>
    </w:p>
    <w:p w14:paraId="1C4167A8" w14:textId="77777777" w:rsidR="003F4805" w:rsidRPr="00052373" w:rsidRDefault="003F4805" w:rsidP="003F4805">
      <w:pPr>
        <w:rPr>
          <w:rFonts w:ascii="Calibri" w:hAnsi="Calibri" w:cs="Arial"/>
          <w:b/>
          <w:sz w:val="28"/>
          <w:szCs w:val="28"/>
        </w:rPr>
      </w:pPr>
      <w:r w:rsidRPr="00052373">
        <w:rPr>
          <w:rFonts w:ascii="Calibri" w:hAnsi="Calibri" w:cs="Arial"/>
          <w:b/>
          <w:sz w:val="28"/>
          <w:szCs w:val="28"/>
        </w:rPr>
        <w:t>SOFTWARE</w:t>
      </w:r>
    </w:p>
    <w:p w14:paraId="52AAE068" w14:textId="4B444197" w:rsidR="00FC67E6" w:rsidRPr="00C444B5" w:rsidRDefault="007E5541" w:rsidP="003F4805">
      <w:pPr>
        <w:rPr>
          <w:rFonts w:ascii="Calibri" w:hAnsi="Calibri" w:cs="Arial"/>
          <w:color w:val="FF0000"/>
        </w:rPr>
      </w:pPr>
      <w:r>
        <w:rPr>
          <w:rFonts w:ascii="Calibri" w:hAnsi="Calibri" w:cs="Arial"/>
        </w:rPr>
        <w:t>Wireshark and other free utilities will be used in the course.</w:t>
      </w:r>
    </w:p>
    <w:p w14:paraId="5DE14865" w14:textId="77777777" w:rsidR="00FC67E6" w:rsidRPr="00B53243" w:rsidRDefault="00FC67E6" w:rsidP="003F4805">
      <w:pPr>
        <w:rPr>
          <w:rFonts w:ascii="Calibri" w:hAnsi="Calibri" w:cs="Arial"/>
        </w:rPr>
      </w:pPr>
    </w:p>
    <w:p w14:paraId="7A91B443" w14:textId="77777777" w:rsidR="00DE5A82" w:rsidRDefault="00DE5A82" w:rsidP="00C50314">
      <w:pPr>
        <w:rPr>
          <w:rFonts w:ascii="Calibri" w:hAnsi="Calibri" w:cs="Arial"/>
        </w:rPr>
      </w:pPr>
    </w:p>
    <w:p w14:paraId="1008777E" w14:textId="0CF43192" w:rsidR="000F33E6" w:rsidRPr="007E5541" w:rsidRDefault="000F33E6" w:rsidP="00C50314">
      <w:pPr>
        <w:rPr>
          <w:rFonts w:ascii="Calibri" w:hAnsi="Calibri" w:cs="Arial"/>
          <w:b/>
          <w:sz w:val="28"/>
          <w:szCs w:val="28"/>
        </w:rPr>
      </w:pPr>
      <w:r w:rsidRPr="007E5541">
        <w:rPr>
          <w:rFonts w:ascii="Calibri" w:hAnsi="Calibri" w:cs="Arial"/>
          <w:b/>
          <w:sz w:val="28"/>
          <w:szCs w:val="28"/>
        </w:rPr>
        <w:t>UNITS OF INSTRUCTIO</w:t>
      </w:r>
      <w:r w:rsidR="007E5541" w:rsidRPr="007E5541">
        <w:rPr>
          <w:rFonts w:ascii="Calibri" w:hAnsi="Calibri" w:cs="Arial"/>
          <w:b/>
          <w:sz w:val="28"/>
          <w:szCs w:val="28"/>
        </w:rPr>
        <w:t>N</w:t>
      </w:r>
    </w:p>
    <w:p w14:paraId="2E08D393" w14:textId="77777777" w:rsidR="000F33E6" w:rsidRDefault="000F33E6" w:rsidP="002E7767">
      <w:pPr>
        <w:rPr>
          <w:rFonts w:ascii="Calibri" w:hAnsi="Calibri" w:cs="Arial"/>
          <w:b/>
        </w:rPr>
      </w:pPr>
    </w:p>
    <w:p w14:paraId="0F1E5F7F" w14:textId="77777777" w:rsidR="007E5541" w:rsidRPr="007E5541" w:rsidRDefault="007E5541" w:rsidP="007E5541">
      <w:pPr>
        <w:rPr>
          <w:rFonts w:ascii="Calibri" w:hAnsi="Calibri" w:cs="Arial"/>
        </w:rPr>
      </w:pPr>
      <w:r w:rsidRPr="007E5541">
        <w:rPr>
          <w:rFonts w:ascii="Calibri" w:hAnsi="Calibri" w:cs="Arial"/>
        </w:rPr>
        <w:lastRenderedPageBreak/>
        <w:t>OSI Model</w:t>
      </w:r>
    </w:p>
    <w:p w14:paraId="1B423A1F" w14:textId="77777777" w:rsidR="007E5541" w:rsidRPr="007E5541" w:rsidRDefault="007E5541" w:rsidP="007E5541">
      <w:pPr>
        <w:rPr>
          <w:rFonts w:ascii="Calibri" w:hAnsi="Calibri" w:cs="Arial"/>
        </w:rPr>
      </w:pPr>
      <w:r w:rsidRPr="007E5541">
        <w:rPr>
          <w:rFonts w:ascii="Calibri" w:hAnsi="Calibri" w:cs="Arial"/>
        </w:rPr>
        <w:t>Network Types (LAN, MAN, WAN, PAN, SAN, WLAN, EPN VPN, etc.)</w:t>
      </w:r>
    </w:p>
    <w:p w14:paraId="56BC6677" w14:textId="77777777" w:rsidR="007E5541" w:rsidRPr="007E5541" w:rsidRDefault="007E5541" w:rsidP="007E5541">
      <w:pPr>
        <w:rPr>
          <w:rFonts w:ascii="Calibri" w:hAnsi="Calibri" w:cs="Arial"/>
        </w:rPr>
      </w:pPr>
      <w:r w:rsidRPr="007E5541">
        <w:rPr>
          <w:rFonts w:ascii="Calibri" w:hAnsi="Calibri" w:cs="Arial"/>
        </w:rPr>
        <w:t>Topologies (Physical vs. Logical)</w:t>
      </w:r>
    </w:p>
    <w:p w14:paraId="14B3CDB5" w14:textId="77777777" w:rsidR="007E5541" w:rsidRPr="007E5541" w:rsidRDefault="007E5541" w:rsidP="007E5541">
      <w:pPr>
        <w:rPr>
          <w:rFonts w:ascii="Calibri" w:hAnsi="Calibri" w:cs="Arial"/>
        </w:rPr>
      </w:pPr>
      <w:r w:rsidRPr="007E5541">
        <w:rPr>
          <w:rFonts w:ascii="Calibri" w:hAnsi="Calibri" w:cs="Arial"/>
        </w:rPr>
        <w:t>Wireless Networks</w:t>
      </w:r>
    </w:p>
    <w:p w14:paraId="50E75080" w14:textId="77777777" w:rsidR="007E5541" w:rsidRPr="007E5541" w:rsidRDefault="007E5541" w:rsidP="007E5541">
      <w:pPr>
        <w:rPr>
          <w:rFonts w:ascii="Calibri" w:hAnsi="Calibri" w:cs="Arial"/>
        </w:rPr>
      </w:pPr>
      <w:r w:rsidRPr="007E5541">
        <w:rPr>
          <w:rFonts w:ascii="Calibri" w:hAnsi="Calibri" w:cs="Arial"/>
        </w:rPr>
        <w:t>Wired Networks</w:t>
      </w:r>
    </w:p>
    <w:p w14:paraId="55081DBC" w14:textId="77777777" w:rsidR="007E5541" w:rsidRPr="007E5541" w:rsidRDefault="007E5541" w:rsidP="007E5541">
      <w:pPr>
        <w:rPr>
          <w:rFonts w:ascii="Calibri" w:hAnsi="Calibri" w:cs="Arial"/>
        </w:rPr>
      </w:pPr>
      <w:r w:rsidRPr="007E5541">
        <w:rPr>
          <w:rFonts w:ascii="Calibri" w:hAnsi="Calibri" w:cs="Arial"/>
        </w:rPr>
        <w:t>Network Media &amp; Transmission</w:t>
      </w:r>
    </w:p>
    <w:p w14:paraId="336989F8" w14:textId="77777777" w:rsidR="007E5541" w:rsidRPr="007E5541" w:rsidRDefault="007E5541" w:rsidP="007E5541">
      <w:pPr>
        <w:rPr>
          <w:rFonts w:ascii="Calibri" w:hAnsi="Calibri" w:cs="Arial"/>
        </w:rPr>
      </w:pPr>
      <w:r w:rsidRPr="007E5541">
        <w:rPr>
          <w:rFonts w:ascii="Calibri" w:hAnsi="Calibri" w:cs="Arial"/>
        </w:rPr>
        <w:t>Connectivity Devices</w:t>
      </w:r>
    </w:p>
    <w:p w14:paraId="72DEAC4F" w14:textId="77777777" w:rsidR="007E5541" w:rsidRPr="007E5541" w:rsidRDefault="007E5541" w:rsidP="007E5541">
      <w:pPr>
        <w:rPr>
          <w:rFonts w:ascii="Calibri" w:hAnsi="Calibri" w:cs="Arial"/>
        </w:rPr>
      </w:pPr>
      <w:r w:rsidRPr="007E5541">
        <w:rPr>
          <w:rFonts w:ascii="Calibri" w:hAnsi="Calibri" w:cs="Arial"/>
        </w:rPr>
        <w:t>Cabling Standards</w:t>
      </w:r>
    </w:p>
    <w:p w14:paraId="63853BE6" w14:textId="77777777" w:rsidR="007E5541" w:rsidRPr="007E5541" w:rsidRDefault="007E5541" w:rsidP="007E5541">
      <w:pPr>
        <w:rPr>
          <w:rFonts w:ascii="Calibri" w:hAnsi="Calibri" w:cs="Arial"/>
        </w:rPr>
      </w:pPr>
      <w:r w:rsidRPr="007E5541">
        <w:rPr>
          <w:rFonts w:ascii="Calibri" w:hAnsi="Calibri" w:cs="Arial"/>
        </w:rPr>
        <w:t>Network Standards (IEEE, etc.)</w:t>
      </w:r>
    </w:p>
    <w:p w14:paraId="0957C14C" w14:textId="77777777" w:rsidR="007E5541" w:rsidRPr="007E5541" w:rsidRDefault="007E5541" w:rsidP="007E5541">
      <w:pPr>
        <w:rPr>
          <w:rFonts w:ascii="Calibri" w:hAnsi="Calibri" w:cs="Arial"/>
        </w:rPr>
      </w:pPr>
      <w:r w:rsidRPr="007E5541">
        <w:rPr>
          <w:rFonts w:ascii="Calibri" w:hAnsi="Calibri" w:cs="Arial"/>
        </w:rPr>
        <w:t>Network Protocols (UDP, TCP, IP, ARP, ICMP, etc.)</w:t>
      </w:r>
    </w:p>
    <w:p w14:paraId="069F32D1" w14:textId="77777777" w:rsidR="007E5541" w:rsidRPr="007E5541" w:rsidRDefault="007E5541" w:rsidP="007E5541">
      <w:pPr>
        <w:rPr>
          <w:rFonts w:ascii="Calibri" w:hAnsi="Calibri" w:cs="Arial"/>
        </w:rPr>
      </w:pPr>
      <w:r w:rsidRPr="007E5541">
        <w:rPr>
          <w:rFonts w:ascii="Calibri" w:hAnsi="Calibri" w:cs="Arial"/>
        </w:rPr>
        <w:t>Connection-Oriented vs. Connectionless Services (UDP vs. TCP) and its importance</w:t>
      </w:r>
    </w:p>
    <w:p w14:paraId="246D23DD" w14:textId="77777777" w:rsidR="007E5541" w:rsidRPr="007E5541" w:rsidRDefault="007E5541" w:rsidP="007E5541">
      <w:pPr>
        <w:rPr>
          <w:rFonts w:ascii="Calibri" w:hAnsi="Calibri" w:cs="Arial"/>
        </w:rPr>
      </w:pPr>
      <w:r w:rsidRPr="007E5541">
        <w:rPr>
          <w:rFonts w:ascii="Calibri" w:hAnsi="Calibri" w:cs="Arial"/>
        </w:rPr>
        <w:t>Data Packets</w:t>
      </w:r>
    </w:p>
    <w:p w14:paraId="0A05A802" w14:textId="77777777" w:rsidR="007E5541" w:rsidRPr="007E5541" w:rsidRDefault="007E5541" w:rsidP="007E5541">
      <w:pPr>
        <w:rPr>
          <w:rFonts w:ascii="Calibri" w:hAnsi="Calibri" w:cs="Arial"/>
        </w:rPr>
      </w:pPr>
      <w:r w:rsidRPr="007E5541">
        <w:rPr>
          <w:rFonts w:ascii="Calibri" w:hAnsi="Calibri" w:cs="Arial"/>
        </w:rPr>
        <w:t>Packet Analysis using Wireshark</w:t>
      </w:r>
    </w:p>
    <w:p w14:paraId="160B1C96" w14:textId="77777777" w:rsidR="007E5541" w:rsidRPr="007E5541" w:rsidRDefault="007E5541" w:rsidP="007E5541">
      <w:pPr>
        <w:rPr>
          <w:rFonts w:ascii="Calibri" w:hAnsi="Calibri" w:cs="Arial"/>
        </w:rPr>
      </w:pPr>
      <w:r w:rsidRPr="007E5541">
        <w:rPr>
          <w:rFonts w:ascii="Calibri" w:hAnsi="Calibri" w:cs="Arial"/>
        </w:rPr>
        <w:t>Frames</w:t>
      </w:r>
    </w:p>
    <w:p w14:paraId="43546163" w14:textId="77777777" w:rsidR="007E5541" w:rsidRPr="007E5541" w:rsidRDefault="007E5541" w:rsidP="007E5541">
      <w:pPr>
        <w:rPr>
          <w:rFonts w:ascii="Calibri" w:hAnsi="Calibri" w:cs="Arial"/>
        </w:rPr>
      </w:pPr>
      <w:r w:rsidRPr="007E5541">
        <w:rPr>
          <w:rFonts w:ascii="Calibri" w:hAnsi="Calibri" w:cs="Arial"/>
        </w:rPr>
        <w:t>TCP/IP (IPv4 vs. IPv6)</w:t>
      </w:r>
    </w:p>
    <w:p w14:paraId="1728E3F7" w14:textId="77777777" w:rsidR="007E5541" w:rsidRPr="007E5541" w:rsidRDefault="007E5541" w:rsidP="007E5541">
      <w:pPr>
        <w:rPr>
          <w:rFonts w:ascii="Calibri" w:hAnsi="Calibri" w:cs="Arial"/>
        </w:rPr>
      </w:pPr>
      <w:r w:rsidRPr="007E5541">
        <w:rPr>
          <w:rFonts w:ascii="Calibri" w:hAnsi="Calibri" w:cs="Arial"/>
        </w:rPr>
        <w:t>Subnetting</w:t>
      </w:r>
    </w:p>
    <w:p w14:paraId="16BE3BC5" w14:textId="77777777" w:rsidR="007E5541" w:rsidRPr="007E5541" w:rsidRDefault="007E5541" w:rsidP="007E5541">
      <w:pPr>
        <w:rPr>
          <w:rFonts w:ascii="Calibri" w:hAnsi="Calibri" w:cs="Arial"/>
        </w:rPr>
      </w:pPr>
      <w:r w:rsidRPr="007E5541">
        <w:rPr>
          <w:rFonts w:ascii="Calibri" w:hAnsi="Calibri" w:cs="Arial"/>
        </w:rPr>
        <w:t>Routing &amp; Switching Fundamentals</w:t>
      </w:r>
    </w:p>
    <w:p w14:paraId="1B07C185" w14:textId="77777777" w:rsidR="007E5541" w:rsidRPr="007E5541" w:rsidRDefault="007E5541" w:rsidP="007E5541">
      <w:pPr>
        <w:rPr>
          <w:rFonts w:ascii="Calibri" w:hAnsi="Calibri" w:cs="Arial"/>
        </w:rPr>
      </w:pPr>
      <w:r w:rsidRPr="007E5541">
        <w:rPr>
          <w:rFonts w:ascii="Calibri" w:hAnsi="Calibri" w:cs="Arial"/>
        </w:rPr>
        <w:t>Cloud Computing Overview (Cloud Services and Cloud Security Overview)</w:t>
      </w:r>
    </w:p>
    <w:p w14:paraId="1397D3B3" w14:textId="77777777" w:rsidR="007E5541" w:rsidRPr="007E5541" w:rsidRDefault="007E5541" w:rsidP="007E5541">
      <w:pPr>
        <w:rPr>
          <w:rFonts w:ascii="Calibri" w:hAnsi="Calibri" w:cs="Arial"/>
        </w:rPr>
      </w:pPr>
      <w:r w:rsidRPr="007E5541">
        <w:rPr>
          <w:rFonts w:ascii="Calibri" w:hAnsi="Calibri" w:cs="Arial"/>
        </w:rPr>
        <w:t>Virtualization</w:t>
      </w:r>
    </w:p>
    <w:p w14:paraId="42A13F56" w14:textId="77777777" w:rsidR="007E5541" w:rsidRPr="007E5541" w:rsidRDefault="007E5541" w:rsidP="007E5541">
      <w:pPr>
        <w:rPr>
          <w:rFonts w:ascii="Calibri" w:hAnsi="Calibri" w:cs="Arial"/>
        </w:rPr>
      </w:pPr>
      <w:r w:rsidRPr="007E5541">
        <w:rPr>
          <w:rFonts w:ascii="Calibri" w:hAnsi="Calibri" w:cs="Arial"/>
        </w:rPr>
        <w:t>Security (Authentication, Protocols, etc.)</w:t>
      </w:r>
    </w:p>
    <w:p w14:paraId="3F07A0C2" w14:textId="77777777" w:rsidR="007E5541" w:rsidRPr="007E5541" w:rsidRDefault="007E5541" w:rsidP="007E5541">
      <w:pPr>
        <w:rPr>
          <w:rFonts w:ascii="Calibri" w:hAnsi="Calibri" w:cs="Arial"/>
        </w:rPr>
      </w:pPr>
      <w:r w:rsidRPr="007E5541">
        <w:rPr>
          <w:rFonts w:ascii="Calibri" w:hAnsi="Calibri" w:cs="Arial"/>
        </w:rPr>
        <w:t>Authentication Methods and Protocols (RADIUS, Kerberos, IP Sec, SSH, SSL, etc.)</w:t>
      </w:r>
    </w:p>
    <w:p w14:paraId="22AEF624" w14:textId="77777777" w:rsidR="007E5541" w:rsidRPr="007E5541" w:rsidRDefault="007E5541" w:rsidP="007E5541">
      <w:pPr>
        <w:rPr>
          <w:rFonts w:ascii="Calibri" w:hAnsi="Calibri" w:cs="Arial"/>
        </w:rPr>
      </w:pPr>
      <w:r w:rsidRPr="007E5541">
        <w:rPr>
          <w:rFonts w:ascii="Calibri" w:hAnsi="Calibri" w:cs="Arial"/>
        </w:rPr>
        <w:t>Domain Name System (DNS</w:t>
      </w:r>
      <w:proofErr w:type="gramStart"/>
      <w:r w:rsidRPr="007E5541">
        <w:rPr>
          <w:rFonts w:ascii="Calibri" w:hAnsi="Calibri" w:cs="Arial"/>
        </w:rPr>
        <w:t>)  and</w:t>
      </w:r>
      <w:proofErr w:type="gramEnd"/>
      <w:r w:rsidRPr="007E5541">
        <w:rPr>
          <w:rFonts w:ascii="Calibri" w:hAnsi="Calibri" w:cs="Arial"/>
        </w:rPr>
        <w:t xml:space="preserve"> how it works</w:t>
      </w:r>
    </w:p>
    <w:p w14:paraId="2D257761" w14:textId="77777777" w:rsidR="007E5541" w:rsidRPr="007E5541" w:rsidRDefault="007E5541" w:rsidP="007E5541">
      <w:pPr>
        <w:rPr>
          <w:rFonts w:ascii="Calibri" w:hAnsi="Calibri" w:cs="Arial"/>
        </w:rPr>
      </w:pPr>
      <w:r w:rsidRPr="007E5541">
        <w:rPr>
          <w:rFonts w:ascii="Calibri" w:hAnsi="Calibri" w:cs="Arial"/>
        </w:rPr>
        <w:t>Dynamic Host Configuration Protocol (DHCP) and how it works</w:t>
      </w:r>
    </w:p>
    <w:p w14:paraId="116195D7" w14:textId="77777777" w:rsidR="007E5541" w:rsidRPr="007E5541" w:rsidRDefault="007E5541" w:rsidP="007E5541">
      <w:pPr>
        <w:rPr>
          <w:rFonts w:ascii="Calibri" w:hAnsi="Calibri" w:cs="Arial"/>
        </w:rPr>
      </w:pPr>
      <w:r w:rsidRPr="007E5541">
        <w:rPr>
          <w:rFonts w:ascii="Calibri" w:hAnsi="Calibri" w:cs="Arial"/>
        </w:rPr>
        <w:t xml:space="preserve">Network Monitoring </w:t>
      </w:r>
    </w:p>
    <w:p w14:paraId="67BE0529" w14:textId="77777777" w:rsidR="007E5541" w:rsidRPr="007E5541" w:rsidRDefault="007E5541" w:rsidP="007E5541">
      <w:pPr>
        <w:rPr>
          <w:rFonts w:ascii="Calibri" w:hAnsi="Calibri" w:cs="Arial"/>
        </w:rPr>
      </w:pPr>
      <w:r w:rsidRPr="007E5541">
        <w:rPr>
          <w:rFonts w:ascii="Calibri" w:hAnsi="Calibri" w:cs="Arial"/>
        </w:rPr>
        <w:t>Analyzing Logs</w:t>
      </w:r>
    </w:p>
    <w:p w14:paraId="13C09653" w14:textId="77777777" w:rsidR="00AF65FF" w:rsidRPr="007E5541" w:rsidRDefault="00AF65FF" w:rsidP="002E7767">
      <w:pPr>
        <w:rPr>
          <w:rFonts w:asciiTheme="minorHAnsi" w:hAnsiTheme="minorHAnsi" w:cstheme="minorHAnsi"/>
        </w:rPr>
      </w:pPr>
    </w:p>
    <w:sectPr w:rsidR="00AF65FF" w:rsidRPr="007E5541" w:rsidSect="008312E9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85859"/>
    <w:multiLevelType w:val="multilevel"/>
    <w:tmpl w:val="0AFA7E64"/>
    <w:lvl w:ilvl="0">
      <w:start w:val="1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833CD"/>
    <w:multiLevelType w:val="hybridMultilevel"/>
    <w:tmpl w:val="DBC6B388"/>
    <w:lvl w:ilvl="0" w:tplc="8D289AD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9C162FA"/>
    <w:multiLevelType w:val="multilevel"/>
    <w:tmpl w:val="AEDCAE14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F01571"/>
    <w:multiLevelType w:val="multilevel"/>
    <w:tmpl w:val="71FE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6C2222"/>
    <w:multiLevelType w:val="multilevel"/>
    <w:tmpl w:val="40C41E18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750C70"/>
    <w:multiLevelType w:val="multilevel"/>
    <w:tmpl w:val="BB5EB914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D82629"/>
    <w:multiLevelType w:val="multilevel"/>
    <w:tmpl w:val="4A4489B2"/>
    <w:lvl w:ilvl="0">
      <w:start w:val="1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895044"/>
    <w:multiLevelType w:val="hybridMultilevel"/>
    <w:tmpl w:val="227A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49385E"/>
    <w:multiLevelType w:val="multilevel"/>
    <w:tmpl w:val="75B87B44"/>
    <w:lvl w:ilvl="0">
      <w:start w:val="1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8F3FF5"/>
    <w:multiLevelType w:val="hybridMultilevel"/>
    <w:tmpl w:val="A734FBC6"/>
    <w:lvl w:ilvl="0" w:tplc="3B082214">
      <w:numFmt w:val="bullet"/>
      <w:lvlText w:val="-"/>
      <w:lvlJc w:val="left"/>
      <w:pPr>
        <w:ind w:left="25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0" w15:restartNumberingAfterBreak="0">
    <w:nsid w:val="20D2447D"/>
    <w:multiLevelType w:val="hybridMultilevel"/>
    <w:tmpl w:val="3B50F9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044017"/>
    <w:multiLevelType w:val="multilevel"/>
    <w:tmpl w:val="C55603B2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F360EA"/>
    <w:multiLevelType w:val="hybridMultilevel"/>
    <w:tmpl w:val="9A263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E95664"/>
    <w:multiLevelType w:val="multilevel"/>
    <w:tmpl w:val="F11099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471C11"/>
    <w:multiLevelType w:val="multilevel"/>
    <w:tmpl w:val="F564A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FC857A3"/>
    <w:multiLevelType w:val="multilevel"/>
    <w:tmpl w:val="92BCC8E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E9318C"/>
    <w:multiLevelType w:val="hybridMultilevel"/>
    <w:tmpl w:val="CDEEB14C"/>
    <w:lvl w:ilvl="0" w:tplc="C3B45540">
      <w:start w:val="13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3CD7133"/>
    <w:multiLevelType w:val="hybridMultilevel"/>
    <w:tmpl w:val="12C0A0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E7669D9"/>
    <w:multiLevelType w:val="multilevel"/>
    <w:tmpl w:val="E1C0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97D74C5"/>
    <w:multiLevelType w:val="hybridMultilevel"/>
    <w:tmpl w:val="886E49B0"/>
    <w:lvl w:ilvl="0" w:tplc="7DD01A48">
      <w:start w:val="18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1B39E6"/>
    <w:multiLevelType w:val="multilevel"/>
    <w:tmpl w:val="DDCC806E"/>
    <w:lvl w:ilvl="0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205CC7"/>
    <w:multiLevelType w:val="multilevel"/>
    <w:tmpl w:val="23721A66"/>
    <w:lvl w:ilvl="0">
      <w:start w:val="1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6165C9"/>
    <w:multiLevelType w:val="hybridMultilevel"/>
    <w:tmpl w:val="2918C0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2013400"/>
    <w:multiLevelType w:val="multilevel"/>
    <w:tmpl w:val="5CF4806E"/>
    <w:lvl w:ilvl="0">
      <w:start w:val="1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C6530C"/>
    <w:multiLevelType w:val="multilevel"/>
    <w:tmpl w:val="55F6492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BF5447"/>
    <w:multiLevelType w:val="multilevel"/>
    <w:tmpl w:val="D2B4CC90"/>
    <w:lvl w:ilvl="0">
      <w:start w:val="1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D00D95"/>
    <w:multiLevelType w:val="multilevel"/>
    <w:tmpl w:val="9ADC7FFE"/>
    <w:lvl w:ilvl="0">
      <w:start w:val="1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6A13F0"/>
    <w:multiLevelType w:val="hybridMultilevel"/>
    <w:tmpl w:val="E3720F74"/>
    <w:lvl w:ilvl="0" w:tplc="167AB276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6165236E"/>
    <w:multiLevelType w:val="hybridMultilevel"/>
    <w:tmpl w:val="EEC6E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232523"/>
    <w:multiLevelType w:val="multilevel"/>
    <w:tmpl w:val="D474188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F12515"/>
    <w:multiLevelType w:val="multilevel"/>
    <w:tmpl w:val="B114FA6C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C30E43"/>
    <w:multiLevelType w:val="multilevel"/>
    <w:tmpl w:val="9B38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ADC1884"/>
    <w:multiLevelType w:val="multilevel"/>
    <w:tmpl w:val="6ABC0E2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8E3DAE"/>
    <w:multiLevelType w:val="multilevel"/>
    <w:tmpl w:val="ECBC90CA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8"/>
  </w:num>
  <w:num w:numId="3">
    <w:abstractNumId w:val="7"/>
  </w:num>
  <w:num w:numId="4">
    <w:abstractNumId w:val="10"/>
  </w:num>
  <w:num w:numId="5">
    <w:abstractNumId w:val="16"/>
  </w:num>
  <w:num w:numId="6">
    <w:abstractNumId w:val="19"/>
  </w:num>
  <w:num w:numId="7">
    <w:abstractNumId w:val="27"/>
  </w:num>
  <w:num w:numId="8">
    <w:abstractNumId w:val="9"/>
  </w:num>
  <w:num w:numId="9">
    <w:abstractNumId w:val="18"/>
  </w:num>
  <w:num w:numId="10">
    <w:abstractNumId w:val="13"/>
  </w:num>
  <w:num w:numId="11">
    <w:abstractNumId w:val="15"/>
  </w:num>
  <w:num w:numId="12">
    <w:abstractNumId w:val="32"/>
  </w:num>
  <w:num w:numId="13">
    <w:abstractNumId w:val="29"/>
  </w:num>
  <w:num w:numId="14">
    <w:abstractNumId w:val="4"/>
  </w:num>
  <w:num w:numId="15">
    <w:abstractNumId w:val="33"/>
  </w:num>
  <w:num w:numId="16">
    <w:abstractNumId w:val="2"/>
  </w:num>
  <w:num w:numId="17">
    <w:abstractNumId w:val="30"/>
  </w:num>
  <w:num w:numId="18">
    <w:abstractNumId w:val="20"/>
  </w:num>
  <w:num w:numId="19">
    <w:abstractNumId w:val="14"/>
  </w:num>
  <w:num w:numId="20">
    <w:abstractNumId w:val="23"/>
  </w:num>
  <w:num w:numId="21">
    <w:abstractNumId w:val="21"/>
  </w:num>
  <w:num w:numId="22">
    <w:abstractNumId w:val="8"/>
  </w:num>
  <w:num w:numId="23">
    <w:abstractNumId w:val="3"/>
  </w:num>
  <w:num w:numId="24">
    <w:abstractNumId w:val="26"/>
  </w:num>
  <w:num w:numId="25">
    <w:abstractNumId w:val="24"/>
  </w:num>
  <w:num w:numId="26">
    <w:abstractNumId w:val="11"/>
  </w:num>
  <w:num w:numId="27">
    <w:abstractNumId w:val="5"/>
  </w:num>
  <w:num w:numId="28">
    <w:abstractNumId w:val="25"/>
  </w:num>
  <w:num w:numId="29">
    <w:abstractNumId w:val="6"/>
  </w:num>
  <w:num w:numId="30">
    <w:abstractNumId w:val="0"/>
  </w:num>
  <w:num w:numId="31">
    <w:abstractNumId w:val="31"/>
  </w:num>
  <w:num w:numId="32">
    <w:abstractNumId w:val="17"/>
  </w:num>
  <w:num w:numId="33">
    <w:abstractNumId w:val="22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FBE"/>
    <w:rsid w:val="00011F6C"/>
    <w:rsid w:val="000164B0"/>
    <w:rsid w:val="000167ED"/>
    <w:rsid w:val="0002130D"/>
    <w:rsid w:val="000452CC"/>
    <w:rsid w:val="00046BEC"/>
    <w:rsid w:val="00052373"/>
    <w:rsid w:val="00055B0D"/>
    <w:rsid w:val="0008274D"/>
    <w:rsid w:val="000F19C4"/>
    <w:rsid w:val="000F33E6"/>
    <w:rsid w:val="00100122"/>
    <w:rsid w:val="00101207"/>
    <w:rsid w:val="0012589A"/>
    <w:rsid w:val="00140BB4"/>
    <w:rsid w:val="001802F8"/>
    <w:rsid w:val="00185623"/>
    <w:rsid w:val="0019518E"/>
    <w:rsid w:val="00195735"/>
    <w:rsid w:val="00196CA2"/>
    <w:rsid w:val="001E68F9"/>
    <w:rsid w:val="00213B68"/>
    <w:rsid w:val="002343FF"/>
    <w:rsid w:val="00235BF7"/>
    <w:rsid w:val="00240EDD"/>
    <w:rsid w:val="00255806"/>
    <w:rsid w:val="00270DDE"/>
    <w:rsid w:val="00271BF1"/>
    <w:rsid w:val="00281FE3"/>
    <w:rsid w:val="00297C8F"/>
    <w:rsid w:val="002A201B"/>
    <w:rsid w:val="002A3FCD"/>
    <w:rsid w:val="002E7767"/>
    <w:rsid w:val="00323446"/>
    <w:rsid w:val="00342071"/>
    <w:rsid w:val="00382733"/>
    <w:rsid w:val="003C3743"/>
    <w:rsid w:val="003D41FC"/>
    <w:rsid w:val="003E642A"/>
    <w:rsid w:val="003F2620"/>
    <w:rsid w:val="003F3CA4"/>
    <w:rsid w:val="003F4805"/>
    <w:rsid w:val="003F5B81"/>
    <w:rsid w:val="00437C5A"/>
    <w:rsid w:val="00444231"/>
    <w:rsid w:val="0045033F"/>
    <w:rsid w:val="00475DA6"/>
    <w:rsid w:val="00486286"/>
    <w:rsid w:val="004943F8"/>
    <w:rsid w:val="00497062"/>
    <w:rsid w:val="004C6061"/>
    <w:rsid w:val="004D1874"/>
    <w:rsid w:val="004D2A2C"/>
    <w:rsid w:val="004E1909"/>
    <w:rsid w:val="004F3C1D"/>
    <w:rsid w:val="004F4B72"/>
    <w:rsid w:val="00531717"/>
    <w:rsid w:val="00534505"/>
    <w:rsid w:val="00553EDB"/>
    <w:rsid w:val="00571755"/>
    <w:rsid w:val="0057258C"/>
    <w:rsid w:val="00583BBE"/>
    <w:rsid w:val="0058744E"/>
    <w:rsid w:val="00595BCD"/>
    <w:rsid w:val="005B1BC8"/>
    <w:rsid w:val="005C0B50"/>
    <w:rsid w:val="005C214B"/>
    <w:rsid w:val="005E07B6"/>
    <w:rsid w:val="0062133F"/>
    <w:rsid w:val="00655D82"/>
    <w:rsid w:val="006629CE"/>
    <w:rsid w:val="0068146E"/>
    <w:rsid w:val="00697A8C"/>
    <w:rsid w:val="006C5B34"/>
    <w:rsid w:val="007244D7"/>
    <w:rsid w:val="007337B2"/>
    <w:rsid w:val="0079275C"/>
    <w:rsid w:val="00796190"/>
    <w:rsid w:val="007B7249"/>
    <w:rsid w:val="007C7DFA"/>
    <w:rsid w:val="007D632E"/>
    <w:rsid w:val="007E5541"/>
    <w:rsid w:val="007F0E4A"/>
    <w:rsid w:val="00802978"/>
    <w:rsid w:val="008312E9"/>
    <w:rsid w:val="008337B9"/>
    <w:rsid w:val="00833B35"/>
    <w:rsid w:val="008368E8"/>
    <w:rsid w:val="008512AD"/>
    <w:rsid w:val="008525FE"/>
    <w:rsid w:val="0086589E"/>
    <w:rsid w:val="00866997"/>
    <w:rsid w:val="00875047"/>
    <w:rsid w:val="0088130F"/>
    <w:rsid w:val="008A042B"/>
    <w:rsid w:val="008A1BA1"/>
    <w:rsid w:val="008B5E24"/>
    <w:rsid w:val="008C5FED"/>
    <w:rsid w:val="008C6E4C"/>
    <w:rsid w:val="00920CAA"/>
    <w:rsid w:val="00927CC8"/>
    <w:rsid w:val="009542A7"/>
    <w:rsid w:val="00957A93"/>
    <w:rsid w:val="009A0B69"/>
    <w:rsid w:val="009B431D"/>
    <w:rsid w:val="009C7C1D"/>
    <w:rsid w:val="009D6DA8"/>
    <w:rsid w:val="009E39D9"/>
    <w:rsid w:val="009E7716"/>
    <w:rsid w:val="009F2A2E"/>
    <w:rsid w:val="009F473D"/>
    <w:rsid w:val="009F611F"/>
    <w:rsid w:val="00A052FB"/>
    <w:rsid w:val="00A06E2D"/>
    <w:rsid w:val="00A205C2"/>
    <w:rsid w:val="00A3607D"/>
    <w:rsid w:val="00A601B1"/>
    <w:rsid w:val="00A82DD2"/>
    <w:rsid w:val="00A830A5"/>
    <w:rsid w:val="00A83BCC"/>
    <w:rsid w:val="00A95FBE"/>
    <w:rsid w:val="00AB365D"/>
    <w:rsid w:val="00AC0B51"/>
    <w:rsid w:val="00AD62BD"/>
    <w:rsid w:val="00AE32FB"/>
    <w:rsid w:val="00AE79D9"/>
    <w:rsid w:val="00AF65FF"/>
    <w:rsid w:val="00B01D5C"/>
    <w:rsid w:val="00B02E46"/>
    <w:rsid w:val="00B032CD"/>
    <w:rsid w:val="00B10FD9"/>
    <w:rsid w:val="00B138BA"/>
    <w:rsid w:val="00B26273"/>
    <w:rsid w:val="00B33381"/>
    <w:rsid w:val="00B51D06"/>
    <w:rsid w:val="00B53243"/>
    <w:rsid w:val="00B7108C"/>
    <w:rsid w:val="00B72EC2"/>
    <w:rsid w:val="00B75E27"/>
    <w:rsid w:val="00BA5A2E"/>
    <w:rsid w:val="00BC3FA2"/>
    <w:rsid w:val="00BE22ED"/>
    <w:rsid w:val="00BF7B34"/>
    <w:rsid w:val="00C05587"/>
    <w:rsid w:val="00C07D8B"/>
    <w:rsid w:val="00C25029"/>
    <w:rsid w:val="00C444B5"/>
    <w:rsid w:val="00C50314"/>
    <w:rsid w:val="00C6167B"/>
    <w:rsid w:val="00C64D98"/>
    <w:rsid w:val="00C81E5F"/>
    <w:rsid w:val="00CA373D"/>
    <w:rsid w:val="00CB58C9"/>
    <w:rsid w:val="00CD4FC1"/>
    <w:rsid w:val="00D41651"/>
    <w:rsid w:val="00D4795E"/>
    <w:rsid w:val="00D617DB"/>
    <w:rsid w:val="00D677A3"/>
    <w:rsid w:val="00D77D91"/>
    <w:rsid w:val="00D81C5F"/>
    <w:rsid w:val="00D85D70"/>
    <w:rsid w:val="00D97C97"/>
    <w:rsid w:val="00D97E06"/>
    <w:rsid w:val="00DA12BF"/>
    <w:rsid w:val="00DA2F7C"/>
    <w:rsid w:val="00DA3EFC"/>
    <w:rsid w:val="00DA6003"/>
    <w:rsid w:val="00DB2501"/>
    <w:rsid w:val="00DB346F"/>
    <w:rsid w:val="00DB767A"/>
    <w:rsid w:val="00DC1C47"/>
    <w:rsid w:val="00DE5A82"/>
    <w:rsid w:val="00DF04F9"/>
    <w:rsid w:val="00DF0B7E"/>
    <w:rsid w:val="00E1328E"/>
    <w:rsid w:val="00E15292"/>
    <w:rsid w:val="00E2025F"/>
    <w:rsid w:val="00E221BB"/>
    <w:rsid w:val="00E343D7"/>
    <w:rsid w:val="00E47D8A"/>
    <w:rsid w:val="00E750D8"/>
    <w:rsid w:val="00E80D66"/>
    <w:rsid w:val="00E83A7B"/>
    <w:rsid w:val="00E97CEF"/>
    <w:rsid w:val="00ED2210"/>
    <w:rsid w:val="00ED44F4"/>
    <w:rsid w:val="00ED5809"/>
    <w:rsid w:val="00EE4D57"/>
    <w:rsid w:val="00EF4CEA"/>
    <w:rsid w:val="00F0229A"/>
    <w:rsid w:val="00F3049F"/>
    <w:rsid w:val="00F56767"/>
    <w:rsid w:val="00F75E0F"/>
    <w:rsid w:val="00F83C39"/>
    <w:rsid w:val="00F923CC"/>
    <w:rsid w:val="00FA4C7D"/>
    <w:rsid w:val="00FA53DE"/>
    <w:rsid w:val="00FC67E6"/>
    <w:rsid w:val="00FD3F95"/>
    <w:rsid w:val="00FD7CD7"/>
    <w:rsid w:val="00FE103A"/>
    <w:rsid w:val="00FF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5C390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46F"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75047"/>
    <w:pPr>
      <w:keepNext/>
      <w:suppressAutoHyphens/>
      <w:outlineLvl w:val="2"/>
    </w:pPr>
    <w:rPr>
      <w:rFonts w:ascii="Arial" w:hAnsi="Arial"/>
      <w:b/>
      <w:bCs/>
      <w:spacing w:val="-3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75047"/>
    <w:pPr>
      <w:keepNext/>
      <w:suppressAutoHyphens/>
      <w:outlineLvl w:val="3"/>
    </w:pPr>
    <w:rPr>
      <w:rFonts w:ascii="Arial" w:hAnsi="Arial"/>
      <w:b/>
      <w:bCs/>
      <w:spacing w:val="-3"/>
      <w:sz w:val="22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75047"/>
    <w:pPr>
      <w:keepNext/>
      <w:suppressAutoHyphens/>
      <w:outlineLvl w:val="4"/>
    </w:pPr>
    <w:rPr>
      <w:rFonts w:ascii="Arial" w:hAnsi="Arial"/>
      <w:b/>
      <w:bCs/>
      <w:color w:val="0000FF"/>
      <w:spacing w:val="-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9"/>
    <w:locked/>
    <w:rsid w:val="00875047"/>
    <w:rPr>
      <w:rFonts w:ascii="Arial" w:hAnsi="Arial"/>
      <w:b/>
      <w:spacing w:val="-3"/>
    </w:rPr>
  </w:style>
  <w:style w:type="character" w:customStyle="1" w:styleId="Heading4Char">
    <w:name w:val="Heading 4 Char"/>
    <w:link w:val="Heading4"/>
    <w:uiPriority w:val="99"/>
    <w:locked/>
    <w:rsid w:val="00875047"/>
    <w:rPr>
      <w:rFonts w:ascii="Arial" w:hAnsi="Arial"/>
      <w:b/>
      <w:spacing w:val="-3"/>
      <w:sz w:val="22"/>
    </w:rPr>
  </w:style>
  <w:style w:type="character" w:customStyle="1" w:styleId="Heading5Char">
    <w:name w:val="Heading 5 Char"/>
    <w:link w:val="Heading5"/>
    <w:uiPriority w:val="99"/>
    <w:locked/>
    <w:rsid w:val="00875047"/>
    <w:rPr>
      <w:rFonts w:ascii="Arial" w:hAnsi="Arial"/>
      <w:b/>
      <w:color w:val="0000FF"/>
      <w:spacing w:val="-3"/>
    </w:rPr>
  </w:style>
  <w:style w:type="character" w:styleId="Hyperlink">
    <w:name w:val="Hyperlink"/>
    <w:uiPriority w:val="99"/>
    <w:rsid w:val="00D41651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A0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0F19C4"/>
    <w:rPr>
      <w:rFonts w:cs="Times New Roman"/>
      <w:b/>
    </w:rPr>
  </w:style>
  <w:style w:type="paragraph" w:styleId="BodyText3">
    <w:name w:val="Body Text 3"/>
    <w:basedOn w:val="Normal"/>
    <w:link w:val="BodyText3Char"/>
    <w:uiPriority w:val="99"/>
    <w:rsid w:val="00875047"/>
    <w:pPr>
      <w:suppressAutoHyphens/>
    </w:pPr>
    <w:rPr>
      <w:rFonts w:ascii="Arial" w:hAnsi="Arial"/>
      <w:b/>
      <w:bCs/>
      <w:spacing w:val="-3"/>
      <w:sz w:val="22"/>
      <w:szCs w:val="20"/>
    </w:rPr>
  </w:style>
  <w:style w:type="character" w:customStyle="1" w:styleId="BodyText3Char">
    <w:name w:val="Body Text 3 Char"/>
    <w:link w:val="BodyText3"/>
    <w:uiPriority w:val="99"/>
    <w:locked/>
    <w:rsid w:val="00875047"/>
    <w:rPr>
      <w:rFonts w:ascii="Arial" w:hAnsi="Arial"/>
      <w:b/>
      <w:spacing w:val="-3"/>
      <w:sz w:val="22"/>
    </w:rPr>
  </w:style>
  <w:style w:type="paragraph" w:styleId="BodyText">
    <w:name w:val="Body Text"/>
    <w:basedOn w:val="Normal"/>
    <w:link w:val="BodyTextChar"/>
    <w:uiPriority w:val="99"/>
    <w:rsid w:val="003D41FC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3D41FC"/>
    <w:rPr>
      <w:sz w:val="24"/>
    </w:rPr>
  </w:style>
  <w:style w:type="paragraph" w:styleId="ListParagraph">
    <w:name w:val="List Paragraph"/>
    <w:basedOn w:val="Normal"/>
    <w:uiPriority w:val="34"/>
    <w:qFormat/>
    <w:rsid w:val="00A06E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B767A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297C8F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9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9C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E39D9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8B5E24"/>
  </w:style>
  <w:style w:type="character" w:customStyle="1" w:styleId="eop">
    <w:name w:val="eop"/>
    <w:basedOn w:val="DefaultParagraphFont"/>
    <w:rsid w:val="008B5E24"/>
  </w:style>
  <w:style w:type="paragraph" w:customStyle="1" w:styleId="paragraph">
    <w:name w:val="paragraph"/>
    <w:basedOn w:val="Normal"/>
    <w:rsid w:val="008B5E2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bmcgrath\LOCALS~1\Temp\XPgrpwise\S2S%20Syllabu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S2S Syllabus Template</Template>
  <TotalTime>50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Columbus State Community College</vt:lpstr>
    </vt:vector>
  </TitlesOfParts>
  <Company>Columbus State Community College</Company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Columbus State Community College</dc:title>
  <dc:creator>CSCC</dc:creator>
  <cp:lastModifiedBy>Katie O'Shea</cp:lastModifiedBy>
  <cp:revision>15</cp:revision>
  <cp:lastPrinted>2010-11-23T16:41:00Z</cp:lastPrinted>
  <dcterms:created xsi:type="dcterms:W3CDTF">2018-01-27T23:24:00Z</dcterms:created>
  <dcterms:modified xsi:type="dcterms:W3CDTF">2018-03-05T22:31:00Z</dcterms:modified>
</cp:coreProperties>
</file>